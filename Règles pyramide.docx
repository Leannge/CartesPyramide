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FB" w:rsidRDefault="00B97AC1">
      <w:r>
        <w:t>Projet Carte Pyramide 2 joueurs</w:t>
      </w:r>
      <w:r w:rsidR="002D5CFE">
        <w:t>, règles :</w:t>
      </w:r>
    </w:p>
    <w:p w:rsidR="00B97AC1" w:rsidRDefault="00657858" w:rsidP="009F4554">
      <w:pPr>
        <w:pStyle w:val="Paragraphedeliste"/>
        <w:numPr>
          <w:ilvl w:val="0"/>
          <w:numId w:val="1"/>
        </w:numPr>
        <w:spacing w:line="360" w:lineRule="auto"/>
      </w:pPr>
      <w:r>
        <w:t xml:space="preserve">Le </w:t>
      </w:r>
      <w:r w:rsidR="00B97AC1">
        <w:t xml:space="preserve">joueur </w:t>
      </w:r>
      <w:r>
        <w:t xml:space="preserve">1 </w:t>
      </w:r>
      <w:r w:rsidR="00B97AC1">
        <w:t>joue en premier</w:t>
      </w:r>
    </w:p>
    <w:p w:rsidR="00B97AC1" w:rsidRDefault="008974B9" w:rsidP="009F4554">
      <w:pPr>
        <w:pStyle w:val="Paragraphedeliste"/>
        <w:numPr>
          <w:ilvl w:val="0"/>
          <w:numId w:val="1"/>
        </w:numPr>
        <w:spacing w:line="360" w:lineRule="auto"/>
      </w:pPr>
      <w:r w:rsidRPr="008974B9">
        <w:rPr>
          <w:b/>
        </w:rPr>
        <w:t>Premier tour</w:t>
      </w:r>
      <w:r>
        <w:t>, j</w:t>
      </w:r>
      <w:r w:rsidR="00B97AC1">
        <w:t>oueur 1 choisit une couleur rouge ou noir, une carte est retournée si la carte est de la même couleur que celle choisit par le joueur alors celui-ci reste à 0 points</w:t>
      </w:r>
      <w:r w:rsidR="002B17C8">
        <w:t xml:space="preserve"> sinon 1 point est attribué</w:t>
      </w:r>
    </w:p>
    <w:p w:rsidR="002B17C8" w:rsidRDefault="002B17C8" w:rsidP="009F4554">
      <w:pPr>
        <w:pStyle w:val="Paragraphedeliste"/>
        <w:numPr>
          <w:ilvl w:val="0"/>
          <w:numId w:val="1"/>
        </w:numPr>
        <w:spacing w:line="360" w:lineRule="auto"/>
      </w:pPr>
      <w:r>
        <w:t xml:space="preserve">Un </w:t>
      </w:r>
      <w:r w:rsidRPr="008974B9">
        <w:rPr>
          <w:b/>
        </w:rPr>
        <w:t>deuxième tour</w:t>
      </w:r>
      <w:r>
        <w:t xml:space="preserve"> avec la couleur est effectué par joueur 1 avec le même système</w:t>
      </w:r>
    </w:p>
    <w:p w:rsidR="002B17C8" w:rsidRDefault="002B17C8" w:rsidP="009F4554">
      <w:pPr>
        <w:pStyle w:val="Paragraphedeliste"/>
        <w:numPr>
          <w:ilvl w:val="0"/>
          <w:numId w:val="1"/>
        </w:numPr>
        <w:spacing w:line="360" w:lineRule="auto"/>
      </w:pPr>
      <w:r>
        <w:t xml:space="preserve">Le </w:t>
      </w:r>
      <w:r w:rsidRPr="008974B9">
        <w:rPr>
          <w:b/>
        </w:rPr>
        <w:t>troisième tour</w:t>
      </w:r>
      <w:r>
        <w:t xml:space="preserve"> le joueur choisit la couleur (Pique, trèfle, cœur, carreau), si la carte est de la même couleur alors celui-ci ne prends pas de points, sinon il est crédité d’1 point</w:t>
      </w:r>
    </w:p>
    <w:p w:rsidR="002B17C8" w:rsidRDefault="002B17C8" w:rsidP="009F4554">
      <w:pPr>
        <w:pStyle w:val="Paragraphedeliste"/>
        <w:numPr>
          <w:ilvl w:val="0"/>
          <w:numId w:val="1"/>
        </w:numPr>
        <w:spacing w:line="360" w:lineRule="auto"/>
      </w:pPr>
      <w:r>
        <w:t xml:space="preserve">Le </w:t>
      </w:r>
      <w:r w:rsidRPr="008974B9">
        <w:rPr>
          <w:b/>
        </w:rPr>
        <w:t>quatrième tour</w:t>
      </w:r>
      <w:r>
        <w:t>, le joueur choisit plus ou moins que la dernière carte, si la carte retournée est fausse alors le joueur est crédité d’1 point (si carte égale alors pas de point) sinon il ne prend pas de point</w:t>
      </w:r>
    </w:p>
    <w:p w:rsidR="008974B9" w:rsidRDefault="008974B9" w:rsidP="009F4554">
      <w:pPr>
        <w:pStyle w:val="Paragraphedeliste"/>
        <w:numPr>
          <w:ilvl w:val="0"/>
          <w:numId w:val="1"/>
        </w:numPr>
        <w:spacing w:line="360" w:lineRule="auto"/>
      </w:pPr>
      <w:r>
        <w:t xml:space="preserve">Le </w:t>
      </w:r>
      <w:r w:rsidRPr="008974B9">
        <w:rPr>
          <w:b/>
        </w:rPr>
        <w:t>cinquième tour</w:t>
      </w:r>
      <w:r>
        <w:t>, joueur 1 choisit même couleur ou non que la carte précédente, si la carte retournée à la même couleur alors le joueur 1 ne prends pas de points sinon il est crédité d’1 point</w:t>
      </w:r>
    </w:p>
    <w:p w:rsidR="008974B9" w:rsidRDefault="008974B9" w:rsidP="009F4554">
      <w:pPr>
        <w:pStyle w:val="Paragraphedeliste"/>
        <w:numPr>
          <w:ilvl w:val="0"/>
          <w:numId w:val="1"/>
        </w:numPr>
        <w:spacing w:line="360" w:lineRule="auto"/>
      </w:pPr>
      <w:r>
        <w:t>Le joueur 2 commence sa partie avec le même principe</w:t>
      </w:r>
    </w:p>
    <w:p w:rsidR="008974B9" w:rsidRDefault="008974B9" w:rsidP="009F4554">
      <w:pPr>
        <w:pStyle w:val="Paragraphedeliste"/>
        <w:numPr>
          <w:ilvl w:val="0"/>
          <w:numId w:val="1"/>
        </w:numPr>
        <w:spacing w:line="360" w:lineRule="auto"/>
      </w:pPr>
      <w:r>
        <w:t>Les 2 scores sont comparés et celui qui a le score le plus bas gagne la partie.</w:t>
      </w:r>
      <w:bookmarkStart w:id="0" w:name="_GoBack"/>
      <w:bookmarkEnd w:id="0"/>
    </w:p>
    <w:sectPr w:rsidR="00897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1682F"/>
    <w:multiLevelType w:val="hybridMultilevel"/>
    <w:tmpl w:val="1F8E0BB0"/>
    <w:lvl w:ilvl="0" w:tplc="DD98B3AE">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C1"/>
    <w:rsid w:val="002B17C8"/>
    <w:rsid w:val="002D5CFE"/>
    <w:rsid w:val="003B6184"/>
    <w:rsid w:val="00657858"/>
    <w:rsid w:val="00847CD9"/>
    <w:rsid w:val="008974B9"/>
    <w:rsid w:val="009B560E"/>
    <w:rsid w:val="009F4554"/>
    <w:rsid w:val="00B97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8C2E"/>
  <w15:chartTrackingRefBased/>
  <w15:docId w15:val="{414D9461-2A3C-496F-8B46-CD579317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7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798C8972.dotm</Template>
  <TotalTime>59</TotalTime>
  <Pages>1</Pages>
  <Words>166</Words>
  <Characters>916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jordan.gonnod</dc:creator>
  <cp:keywords/>
  <dc:description/>
  <cp:lastModifiedBy>jordan.gonnod</cp:lastModifiedBy>
  <cp:revision>2</cp:revision>
  <dcterms:created xsi:type="dcterms:W3CDTF">2018-04-25T13:03:00Z</dcterms:created>
  <dcterms:modified xsi:type="dcterms:W3CDTF">2018-04-25T14:02:00Z</dcterms:modified>
</cp:coreProperties>
</file>